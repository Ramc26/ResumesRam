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417368" w14:paraId="5B3C07B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71A8121" w14:textId="77777777" w:rsidR="00265C21" w:rsidRPr="00417368" w:rsidRDefault="00265C21" w:rsidP="00265C21">
            <w:pPr>
              <w:jc w:val="center"/>
              <w:rPr>
                <w:rFonts w:asciiTheme="majorHAnsi" w:hAnsiTheme="majorHAnsi" w:cstheme="minorHAnsi"/>
              </w:rPr>
            </w:pPr>
            <w:r w:rsidRPr="00417368">
              <w:rPr>
                <w:rFonts w:asciiTheme="majorHAnsi" w:hAnsiTheme="majorHAnsi" w:cstheme="minorHAnsi"/>
                <w:color w:val="595959"/>
                <w:sz w:val="70"/>
                <w:szCs w:val="70"/>
              </w:rPr>
              <w:t xml:space="preserve">RAM </w:t>
            </w:r>
            <w:r w:rsidRPr="00417368">
              <w:rPr>
                <w:rFonts w:asciiTheme="majorHAnsi" w:hAnsiTheme="majorHAnsi" w:cstheme="minorHAnsi"/>
                <w:b/>
                <w:bCs/>
                <w:color w:val="262626"/>
                <w:sz w:val="70"/>
                <w:szCs w:val="70"/>
              </w:rPr>
              <w:t>BIKKINA</w:t>
            </w:r>
          </w:p>
          <w:p w14:paraId="2A0750AF" w14:textId="65445E9C" w:rsidR="00692703" w:rsidRPr="00417368" w:rsidRDefault="00265C21" w:rsidP="00913946">
            <w:pPr>
              <w:pStyle w:val="ContactInfo"/>
              <w:contextualSpacing w:val="0"/>
              <w:rPr>
                <w:rFonts w:cstheme="minorHAnsi"/>
              </w:rPr>
            </w:pPr>
            <w:r w:rsidRPr="00417368">
              <w:rPr>
                <w:rFonts w:cstheme="minorHAnsi"/>
                <w:color w:val="595959"/>
              </w:rPr>
              <w:t xml:space="preserve">2206 Tanglewood PL </w:t>
            </w:r>
            <w:r w:rsidR="00F84B80">
              <w:rPr>
                <w:rFonts w:cstheme="minorHAnsi"/>
                <w:color w:val="595959"/>
              </w:rPr>
              <w:t>1</w:t>
            </w:r>
            <w:r w:rsidRPr="00417368">
              <w:rPr>
                <w:rFonts w:cstheme="minorHAnsi"/>
                <w:color w:val="595959"/>
              </w:rPr>
              <w:t>B APT Hammond</w:t>
            </w:r>
            <w:r w:rsidR="00692703" w:rsidRPr="00417368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alias w:val="Divider dot:"/>
                <w:tag w:val="Divider dot:"/>
                <w:id w:val="-1459182552"/>
                <w:placeholder>
                  <w:docPart w:val="2CB3681B16535341A64F1159E7A5E217"/>
                </w:placeholder>
                <w:temporary/>
                <w:showingPlcHdr/>
                <w15:appearance w15:val="hidden"/>
              </w:sdtPr>
              <w:sdtContent>
                <w:r w:rsidR="00692703" w:rsidRPr="00417368">
                  <w:rPr>
                    <w:rFonts w:cstheme="minorHAnsi"/>
                  </w:rPr>
                  <w:t>·</w:t>
                </w:r>
              </w:sdtContent>
            </w:sdt>
            <w:r w:rsidR="00692703" w:rsidRPr="00417368">
              <w:rPr>
                <w:rFonts w:cstheme="minorHAnsi"/>
              </w:rPr>
              <w:t xml:space="preserve"> </w:t>
            </w:r>
            <w:r w:rsidRPr="00417368">
              <w:rPr>
                <w:rFonts w:cstheme="minorHAnsi"/>
                <w:color w:val="595959"/>
              </w:rPr>
              <w:t>2196991621</w:t>
            </w:r>
          </w:p>
          <w:p w14:paraId="75AF256F" w14:textId="0869EA8C" w:rsidR="00692703" w:rsidRPr="00417368" w:rsidRDefault="00292017" w:rsidP="00913946">
            <w:pPr>
              <w:pStyle w:val="ContactInfoEmphasis"/>
              <w:contextualSpacing w:val="0"/>
              <w:rPr>
                <w:rFonts w:cstheme="minorHAnsi"/>
              </w:rPr>
            </w:pPr>
            <w:r>
              <w:rPr>
                <w:rFonts w:cstheme="minorHAnsi"/>
                <w:b w:val="0"/>
                <w:bCs/>
                <w:color w:val="1D824C"/>
              </w:rPr>
              <w:t>rakeshchowdary88</w:t>
            </w:r>
            <w:r w:rsidR="00265C21" w:rsidRPr="00417368">
              <w:rPr>
                <w:rFonts w:cstheme="minorHAnsi"/>
                <w:b w:val="0"/>
                <w:bCs/>
                <w:color w:val="1D824C"/>
              </w:rPr>
              <w:t>@gmail.com</w:t>
            </w:r>
          </w:p>
        </w:tc>
      </w:tr>
      <w:tr w:rsidR="009571D8" w:rsidRPr="008F5EDB" w14:paraId="77B11203" w14:textId="77777777" w:rsidTr="00692703">
        <w:tc>
          <w:tcPr>
            <w:tcW w:w="9360" w:type="dxa"/>
            <w:tcMar>
              <w:top w:w="432" w:type="dxa"/>
            </w:tcMar>
          </w:tcPr>
          <w:p w14:paraId="28FFC83A" w14:textId="399347C0" w:rsidR="001755A8" w:rsidRPr="008F5EDB" w:rsidRDefault="00F84B80" w:rsidP="00F84B80">
            <w:pPr>
              <w:jc w:val="both"/>
              <w:rPr>
                <w:rFonts w:ascii="Calibri" w:hAnsi="Calibri" w:cs="Calibri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 xml:space="preserve">A recent master’s graduate in Computer and Information Technology with experience in web development, database management, and programming. Seeking an </w:t>
            </w:r>
            <w:r w:rsidR="00CC68D6">
              <w:rPr>
                <w:rFonts w:ascii="Calibri" w:hAnsi="Calibri" w:cs="Calibri"/>
                <w:color w:val="000000" w:themeColor="text1"/>
              </w:rPr>
              <w:t xml:space="preserve">Entry and Medium level </w:t>
            </w:r>
            <w:r w:rsidRPr="00975D8B">
              <w:rPr>
                <w:rFonts w:ascii="Calibri" w:hAnsi="Calibri" w:cs="Calibri"/>
                <w:color w:val="000000" w:themeColor="text1"/>
              </w:rPr>
              <w:t>position to utilize my technical skills and knowledge, contribute to the growth of the organization, and apply my strong analytical skills and problem-solving abilities in a fast-paced environment.</w:t>
            </w:r>
          </w:p>
        </w:tc>
      </w:tr>
    </w:tbl>
    <w:p w14:paraId="5F0CFF17" w14:textId="77777777" w:rsidR="004E01EB" w:rsidRPr="008F5EDB" w:rsidRDefault="00000000" w:rsidP="004E01EB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Experience:"/>
          <w:tag w:val="Experience:"/>
          <w:id w:val="-1983300934"/>
          <w:placeholder>
            <w:docPart w:val="CE5AC1B8B3B34A49853F3573DB28F684"/>
          </w:placeholder>
          <w:temporary/>
          <w:showingPlcHdr/>
          <w15:appearance w15:val="hidden"/>
        </w:sdtPr>
        <w:sdtContent>
          <w:r w:rsidR="004E01EB" w:rsidRPr="008F5EDB">
            <w:rPr>
              <w:rFonts w:ascii="Calibri" w:hAnsi="Calibri" w:cs="Calibri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8F5EDB" w14:paraId="6D18C6FC" w14:textId="77777777" w:rsidTr="00D66A52">
        <w:tc>
          <w:tcPr>
            <w:tcW w:w="9355" w:type="dxa"/>
          </w:tcPr>
          <w:p w14:paraId="10A2F4E4" w14:textId="2D1672BB" w:rsidR="001D0BF1" w:rsidRPr="008F5EDB" w:rsidRDefault="00265C21" w:rsidP="001D0BF1">
            <w:pPr>
              <w:pStyle w:val="Heading3"/>
              <w:contextualSpacing w:val="0"/>
              <w:rPr>
                <w:rFonts w:ascii="Calibri" w:hAnsi="Calibri" w:cs="Calibri"/>
              </w:rPr>
            </w:pPr>
            <w:r w:rsidRPr="008F5EDB">
              <w:rPr>
                <w:rFonts w:ascii="Calibri" w:eastAsia="Calibri" w:hAnsi="Calibri" w:cs="Calibri"/>
              </w:rPr>
              <w:t>NOV 2, 2020 – AUG 31, 2021</w:t>
            </w:r>
          </w:p>
          <w:p w14:paraId="56999902" w14:textId="585D6677" w:rsidR="001D0BF1" w:rsidRPr="008F5EDB" w:rsidRDefault="00265C21" w:rsidP="001D0BF1">
            <w:pPr>
              <w:pStyle w:val="Heading2"/>
              <w:contextualSpacing w:val="0"/>
              <w:rPr>
                <w:rFonts w:ascii="Calibri" w:hAnsi="Calibri" w:cs="Calibri"/>
              </w:rPr>
            </w:pPr>
            <w:r w:rsidRPr="008F5EDB">
              <w:rPr>
                <w:rFonts w:ascii="Calibri" w:eastAsia="Calibri" w:hAnsi="Calibri" w:cs="Calibri"/>
                <w:color w:val="1D824B"/>
              </w:rPr>
              <w:t xml:space="preserve">R&amp;D ENGINEER 1, </w:t>
            </w:r>
            <w:r w:rsidRPr="008F5EDB">
              <w:rPr>
                <w:rStyle w:val="SubtleReference"/>
                <w:rFonts w:ascii="Calibri" w:hAnsi="Calibri" w:cs="Calibri"/>
              </w:rPr>
              <w:t>Jukshio Technologies and innovation PVT LTD</w:t>
            </w:r>
          </w:p>
          <w:p w14:paraId="0A5ACD07" w14:textId="350C25F5" w:rsidR="00265C21" w:rsidRPr="00975D8B" w:rsidRDefault="00265C21" w:rsidP="0062140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Worked on technologies as Python, PostgreSQL, Golang and Frameworks like Fl</w:t>
            </w:r>
            <w:r w:rsidR="008F5EDB" w:rsidRPr="00975D8B">
              <w:rPr>
                <w:rFonts w:ascii="Calibri" w:hAnsi="Calibri" w:cs="Calibri"/>
                <w:color w:val="000000" w:themeColor="text1"/>
              </w:rPr>
              <w:t>a</w:t>
            </w:r>
            <w:r w:rsidRPr="00975D8B">
              <w:rPr>
                <w:rFonts w:ascii="Calibri" w:hAnsi="Calibri" w:cs="Calibri"/>
                <w:color w:val="000000" w:themeColor="text1"/>
              </w:rPr>
              <w:t>sk, Django</w:t>
            </w:r>
            <w:r w:rsidR="00A70023">
              <w:rPr>
                <w:rFonts w:ascii="Calibri" w:hAnsi="Calibri" w:cs="Calibri"/>
                <w:color w:val="000000" w:themeColor="text1"/>
              </w:rPr>
              <w:t xml:space="preserve"> and </w:t>
            </w:r>
            <w:proofErr w:type="spellStart"/>
            <w:r w:rsidR="00A70023">
              <w:rPr>
                <w:rFonts w:ascii="Calibri" w:hAnsi="Calibri" w:cs="Calibri"/>
                <w:color w:val="000000" w:themeColor="text1"/>
              </w:rPr>
              <w:t>RestAPI</w:t>
            </w:r>
            <w:proofErr w:type="spellEnd"/>
            <w:r w:rsidRPr="00975D8B">
              <w:rPr>
                <w:rFonts w:ascii="Calibri" w:hAnsi="Calibri" w:cs="Calibri"/>
                <w:color w:val="000000" w:themeColor="text1"/>
              </w:rPr>
              <w:t xml:space="preserve">. </w:t>
            </w:r>
          </w:p>
          <w:p w14:paraId="138A18EC" w14:textId="77777777" w:rsidR="001E3120" w:rsidRPr="00975D8B" w:rsidRDefault="00265C21" w:rsidP="0062140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Extensive knowledge on Data analysis libraries as Pandas, NumPy, Torch, Matplotlib. Guided few Web development projects those uses JavaScript, Angular etc.</w:t>
            </w:r>
          </w:p>
          <w:p w14:paraId="4813CC63" w14:textId="77777777" w:rsidR="00621404" w:rsidRPr="00975D8B" w:rsidRDefault="00621404" w:rsidP="0062140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Implementing and maintaining ETL (Extract, Transform, Load) processes to move data between systems.</w:t>
            </w:r>
          </w:p>
          <w:p w14:paraId="3A94C6A2" w14:textId="77777777" w:rsidR="00621404" w:rsidRPr="00975D8B" w:rsidRDefault="00621404" w:rsidP="0062140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Developing and maintaining SQL databases, tables, and stored procedures.</w:t>
            </w:r>
          </w:p>
          <w:p w14:paraId="7895186E" w14:textId="77777777" w:rsidR="00621404" w:rsidRPr="00975D8B" w:rsidRDefault="00621404" w:rsidP="0062140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Writing SQL queries and optimizing them for performance.</w:t>
            </w:r>
          </w:p>
          <w:p w14:paraId="195CAF65" w14:textId="77777777" w:rsidR="00621404" w:rsidRPr="00975D8B" w:rsidRDefault="00621404" w:rsidP="0062140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Collaborating with cross-functional teams, including developers, analysts, and stakeholders.</w:t>
            </w:r>
          </w:p>
          <w:p w14:paraId="27ECEAC4" w14:textId="77777777" w:rsidR="00621404" w:rsidRPr="00975D8B" w:rsidRDefault="00621404" w:rsidP="0062140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Designing, developing, and maintaining server-side applications and APIs.</w:t>
            </w:r>
          </w:p>
          <w:p w14:paraId="46F7368C" w14:textId="77777777" w:rsidR="00621404" w:rsidRPr="00975D8B" w:rsidRDefault="00621404" w:rsidP="0062140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Creating and optimizing database schemas and queries for performance and scalability.</w:t>
            </w:r>
          </w:p>
          <w:p w14:paraId="5D8FB4D2" w14:textId="14F46E6E" w:rsidR="00621404" w:rsidRPr="008F5EDB" w:rsidRDefault="00621404" w:rsidP="0062140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Building and maintaining automated testing and deployment pipelines to ensure quality and reliability of backend code.</w:t>
            </w:r>
          </w:p>
        </w:tc>
      </w:tr>
      <w:tr w:rsidR="00F61DF9" w:rsidRPr="008F5EDB" w14:paraId="510BFA8E" w14:textId="77777777" w:rsidTr="00F61DF9">
        <w:tc>
          <w:tcPr>
            <w:tcW w:w="9355" w:type="dxa"/>
            <w:tcMar>
              <w:top w:w="216" w:type="dxa"/>
            </w:tcMar>
          </w:tcPr>
          <w:p w14:paraId="6A96A48F" w14:textId="1063F0E3" w:rsidR="00F61DF9" w:rsidRPr="008F5EDB" w:rsidRDefault="00265C21" w:rsidP="00F61DF9">
            <w:pPr>
              <w:pStyle w:val="Heading3"/>
              <w:contextualSpacing w:val="0"/>
              <w:rPr>
                <w:rFonts w:ascii="Calibri" w:hAnsi="Calibri" w:cs="Calibri"/>
              </w:rPr>
            </w:pPr>
            <w:r w:rsidRPr="008F5EDB">
              <w:rPr>
                <w:rFonts w:ascii="Calibri" w:hAnsi="Calibri" w:cs="Calibri"/>
              </w:rPr>
              <w:t>JULY 2020 – OCT 2020</w:t>
            </w:r>
          </w:p>
          <w:p w14:paraId="3033FB42" w14:textId="63D0CE56" w:rsidR="00F61DF9" w:rsidRPr="008F5EDB" w:rsidRDefault="00265C21" w:rsidP="00F61DF9">
            <w:pPr>
              <w:pStyle w:val="Heading2"/>
              <w:contextualSpacing w:val="0"/>
              <w:rPr>
                <w:rFonts w:ascii="Calibri" w:hAnsi="Calibri" w:cs="Calibri"/>
              </w:rPr>
            </w:pPr>
            <w:r w:rsidRPr="008F5EDB">
              <w:rPr>
                <w:rFonts w:ascii="Calibri" w:hAnsi="Calibri" w:cs="Calibri"/>
              </w:rPr>
              <w:t>intern</w:t>
            </w:r>
            <w:r w:rsidR="00F61DF9" w:rsidRPr="008F5EDB">
              <w:rPr>
                <w:rFonts w:ascii="Calibri" w:hAnsi="Calibri" w:cs="Calibri"/>
              </w:rPr>
              <w:t xml:space="preserve">, </w:t>
            </w:r>
            <w:r w:rsidRPr="008F5EDB">
              <w:rPr>
                <w:rStyle w:val="SubtleReference"/>
                <w:rFonts w:ascii="Calibri" w:hAnsi="Calibri" w:cs="Calibri"/>
              </w:rPr>
              <w:t>sukshi technologies</w:t>
            </w:r>
          </w:p>
          <w:p w14:paraId="06CC21AF" w14:textId="77777777" w:rsidR="00957918" w:rsidRPr="00975D8B" w:rsidRDefault="00265C21" w:rsidP="009438FF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Learnt Data analysis technology with Python and its libraries.</w:t>
            </w:r>
          </w:p>
          <w:p w14:paraId="5B5AD04A" w14:textId="7C8345FA" w:rsidR="00265C21" w:rsidRPr="00975D8B" w:rsidRDefault="00957918" w:rsidP="009438FF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Worked on Quiz portal web application using HTML, CSS, JS, Angular and Flask, PostgreSQL, Firebase.</w:t>
            </w:r>
            <w:r w:rsidR="00265C21" w:rsidRPr="00975D8B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1D70BA45" w14:textId="77777777" w:rsidR="009438FF" w:rsidRPr="00975D8B" w:rsidRDefault="009438FF" w:rsidP="009438FF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Writing SQL queries to extract data from relational databases.</w:t>
            </w:r>
          </w:p>
          <w:p w14:paraId="53207391" w14:textId="08A69FD8" w:rsidR="009438FF" w:rsidRPr="008F5EDB" w:rsidRDefault="009438FF" w:rsidP="009438FF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Supporting database administration tasks, such as backup and recovery, performance monitoring, and user access management</w:t>
            </w:r>
            <w:r w:rsidRPr="008F5EDB">
              <w:rPr>
                <w:rFonts w:ascii="Calibri" w:hAnsi="Calibri" w:cs="Calibri"/>
              </w:rPr>
              <w:t>.</w:t>
            </w:r>
          </w:p>
          <w:p w14:paraId="553AEFBD" w14:textId="1D0413D7" w:rsidR="00F61DF9" w:rsidRPr="008F5EDB" w:rsidRDefault="00F61DF9" w:rsidP="00F61DF9">
            <w:pPr>
              <w:rPr>
                <w:rFonts w:ascii="Calibri" w:hAnsi="Calibri" w:cs="Calibri"/>
              </w:rPr>
            </w:pPr>
          </w:p>
        </w:tc>
      </w:tr>
    </w:tbl>
    <w:sdt>
      <w:sdtPr>
        <w:rPr>
          <w:rFonts w:ascii="Calibri" w:hAnsi="Calibri" w:cs="Calibri"/>
        </w:rPr>
        <w:alias w:val="Education:"/>
        <w:tag w:val="Education:"/>
        <w:id w:val="-1908763273"/>
        <w:placeholder>
          <w:docPart w:val="AF7700A6BD6F994984C18938A5BE2AD3"/>
        </w:placeholder>
        <w:temporary/>
        <w:showingPlcHdr/>
        <w15:appearance w15:val="hidden"/>
      </w:sdtPr>
      <w:sdtContent>
        <w:p w14:paraId="5397EBB5" w14:textId="77777777" w:rsidR="00DA59AA" w:rsidRPr="008F5EDB" w:rsidRDefault="00DA59AA" w:rsidP="0097790C">
          <w:pPr>
            <w:pStyle w:val="Heading1"/>
            <w:rPr>
              <w:rFonts w:ascii="Calibri" w:hAnsi="Calibri" w:cs="Calibri"/>
            </w:rPr>
          </w:pPr>
          <w:r w:rsidRPr="008F5EDB">
            <w:rPr>
              <w:rFonts w:ascii="Calibri" w:hAnsi="Calibri" w:cs="Calibri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8F5EDB" w14:paraId="33BC3EAE" w14:textId="77777777" w:rsidTr="00D66A52">
        <w:tc>
          <w:tcPr>
            <w:tcW w:w="9355" w:type="dxa"/>
          </w:tcPr>
          <w:p w14:paraId="063A5B98" w14:textId="7BD31CBE" w:rsidR="001D0BF1" w:rsidRPr="008F5EDB" w:rsidRDefault="00265C21" w:rsidP="001D0BF1">
            <w:pPr>
              <w:pStyle w:val="Heading3"/>
              <w:contextualSpacing w:val="0"/>
              <w:rPr>
                <w:rFonts w:ascii="Calibri" w:hAnsi="Calibri" w:cs="Calibri"/>
              </w:rPr>
            </w:pPr>
            <w:r w:rsidRPr="008F5EDB">
              <w:rPr>
                <w:rFonts w:ascii="Calibri" w:eastAsia="Calibri" w:hAnsi="Calibri" w:cs="Calibri"/>
              </w:rPr>
              <w:t xml:space="preserve">JANUARY 2022 </w:t>
            </w:r>
            <w:r w:rsidR="00957918" w:rsidRPr="008F5EDB">
              <w:rPr>
                <w:rFonts w:ascii="Calibri" w:eastAsia="Calibri" w:hAnsi="Calibri" w:cs="Calibri"/>
              </w:rPr>
              <w:t>–</w:t>
            </w:r>
            <w:r w:rsidRPr="008F5EDB">
              <w:rPr>
                <w:rFonts w:ascii="Calibri" w:eastAsia="Calibri" w:hAnsi="Calibri" w:cs="Calibri"/>
              </w:rPr>
              <w:t xml:space="preserve"> </w:t>
            </w:r>
            <w:r w:rsidR="00957918" w:rsidRPr="008F5EDB">
              <w:rPr>
                <w:rFonts w:ascii="Calibri" w:eastAsia="Calibri" w:hAnsi="Calibri" w:cs="Calibri"/>
              </w:rPr>
              <w:t>May 2023</w:t>
            </w:r>
          </w:p>
          <w:p w14:paraId="07D88BB9" w14:textId="5A59764D" w:rsidR="001D0BF1" w:rsidRPr="008F5EDB" w:rsidRDefault="00265C21" w:rsidP="001D0BF1">
            <w:pPr>
              <w:pStyle w:val="Heading2"/>
              <w:contextualSpacing w:val="0"/>
              <w:rPr>
                <w:rFonts w:ascii="Calibri" w:hAnsi="Calibri" w:cs="Calibri"/>
              </w:rPr>
            </w:pPr>
            <w:r w:rsidRPr="008F5EDB">
              <w:rPr>
                <w:rFonts w:ascii="Calibri" w:hAnsi="Calibri" w:cs="Calibri"/>
              </w:rPr>
              <w:t>master’s degree</w:t>
            </w:r>
            <w:r w:rsidR="001D0BF1" w:rsidRPr="008F5EDB">
              <w:rPr>
                <w:rFonts w:ascii="Calibri" w:hAnsi="Calibri" w:cs="Calibri"/>
              </w:rPr>
              <w:t xml:space="preserve">, </w:t>
            </w:r>
            <w:r w:rsidRPr="008F5EDB">
              <w:rPr>
                <w:rStyle w:val="SubtleReference"/>
                <w:rFonts w:ascii="Calibri" w:hAnsi="Calibri" w:cs="Calibri"/>
              </w:rPr>
              <w:t>purdue university</w:t>
            </w:r>
          </w:p>
          <w:p w14:paraId="760F661C" w14:textId="77777777" w:rsidR="00975D8B" w:rsidRPr="00975D8B" w:rsidRDefault="00975D8B" w:rsidP="00975D8B">
            <w:pPr>
              <w:pStyle w:val="ListParagraph"/>
              <w:numPr>
                <w:ilvl w:val="0"/>
                <w:numId w:val="19"/>
              </w:numPr>
              <w:spacing w:after="203" w:line="276" w:lineRule="auto"/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Graduated with 3.57/4.00 GPA</w:t>
            </w:r>
          </w:p>
          <w:p w14:paraId="2ED7AF10" w14:textId="0BF20BEF" w:rsidR="00975D8B" w:rsidRPr="00975D8B" w:rsidRDefault="00975D8B" w:rsidP="00975D8B">
            <w:pPr>
              <w:pStyle w:val="ListParagraph"/>
              <w:numPr>
                <w:ilvl w:val="0"/>
                <w:numId w:val="19"/>
              </w:numPr>
              <w:spacing w:after="203" w:line="276" w:lineRule="auto"/>
              <w:rPr>
                <w:color w:val="000000" w:themeColor="text1"/>
              </w:rPr>
            </w:pPr>
            <w:r w:rsidRPr="00975D8B">
              <w:rPr>
                <w:color w:val="000000" w:themeColor="text1"/>
              </w:rPr>
              <w:lastRenderedPageBreak/>
              <w:t>Relevant coursework: Database Systems, Software Development, Machine Learning, and Cloud Computing, Blockchain technology</w:t>
            </w:r>
            <w:r w:rsidR="00BC0E76">
              <w:rPr>
                <w:color w:val="000000" w:themeColor="text1"/>
              </w:rPr>
              <w:t>, AWS Cloud</w:t>
            </w:r>
            <w:r w:rsidRPr="00975D8B">
              <w:rPr>
                <w:color w:val="000000" w:themeColor="text1"/>
              </w:rPr>
              <w:t xml:space="preserve"> and Computer Networking</w:t>
            </w:r>
          </w:p>
          <w:p w14:paraId="2D791760" w14:textId="1A4E250C" w:rsidR="00975D8B" w:rsidRPr="00975D8B" w:rsidRDefault="00975D8B" w:rsidP="00975D8B">
            <w:pPr>
              <w:pStyle w:val="ListParagraph"/>
              <w:numPr>
                <w:ilvl w:val="0"/>
                <w:numId w:val="19"/>
              </w:numPr>
              <w:spacing w:after="203" w:line="276" w:lineRule="auto"/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color w:val="000000"/>
              </w:rPr>
              <w:t>Completed a capstone project on developing a machine learning-based recommendation system for an e-commerce website, utilizing Python, pandas, and scikit-learn libraries.</w:t>
            </w:r>
          </w:p>
          <w:p w14:paraId="1974DFD9" w14:textId="770D20AB" w:rsidR="007538DC" w:rsidRPr="008F5EDB" w:rsidRDefault="007538DC" w:rsidP="007538DC">
            <w:pPr>
              <w:contextualSpacing w:val="0"/>
              <w:rPr>
                <w:rFonts w:ascii="Calibri" w:hAnsi="Calibri" w:cs="Calibri"/>
              </w:rPr>
            </w:pPr>
          </w:p>
        </w:tc>
      </w:tr>
      <w:tr w:rsidR="00F61DF9" w:rsidRPr="008F5EDB" w14:paraId="3C835ECD" w14:textId="77777777" w:rsidTr="00F61DF9">
        <w:tc>
          <w:tcPr>
            <w:tcW w:w="9355" w:type="dxa"/>
            <w:tcMar>
              <w:top w:w="216" w:type="dxa"/>
            </w:tcMar>
          </w:tcPr>
          <w:p w14:paraId="57BD718D" w14:textId="53EA9694" w:rsidR="00F61DF9" w:rsidRPr="008F5EDB" w:rsidRDefault="00265C21" w:rsidP="00F61DF9">
            <w:pPr>
              <w:pStyle w:val="Heading3"/>
              <w:contextualSpacing w:val="0"/>
              <w:rPr>
                <w:rFonts w:ascii="Calibri" w:hAnsi="Calibri" w:cs="Calibri"/>
              </w:rPr>
            </w:pPr>
            <w:r w:rsidRPr="008F5EDB">
              <w:rPr>
                <w:rFonts w:ascii="Calibri" w:hAnsi="Calibri" w:cs="Calibri"/>
              </w:rPr>
              <w:lastRenderedPageBreak/>
              <w:t>september</w:t>
            </w:r>
            <w:r w:rsidR="00F61DF9" w:rsidRPr="008F5EDB">
              <w:rPr>
                <w:rFonts w:ascii="Calibri" w:hAnsi="Calibri" w:cs="Calibri"/>
              </w:rPr>
              <w:t xml:space="preserve"> </w:t>
            </w:r>
            <w:r w:rsidRPr="008F5EDB">
              <w:rPr>
                <w:rFonts w:ascii="Calibri" w:hAnsi="Calibri" w:cs="Calibri"/>
              </w:rPr>
              <w:t>2020</w:t>
            </w:r>
          </w:p>
          <w:p w14:paraId="19BA0DFC" w14:textId="1F51A18F" w:rsidR="00F61DF9" w:rsidRPr="008F5EDB" w:rsidRDefault="00265C21" w:rsidP="00F61DF9">
            <w:pPr>
              <w:pStyle w:val="Heading2"/>
              <w:contextualSpacing w:val="0"/>
              <w:rPr>
                <w:rFonts w:ascii="Calibri" w:hAnsi="Calibri" w:cs="Calibri"/>
              </w:rPr>
            </w:pPr>
            <w:r w:rsidRPr="008F5EDB">
              <w:rPr>
                <w:rFonts w:ascii="Calibri" w:hAnsi="Calibri" w:cs="Calibri"/>
              </w:rPr>
              <w:t>bachelor of technology-ece</w:t>
            </w:r>
            <w:r w:rsidR="00F61DF9" w:rsidRPr="008F5EDB">
              <w:rPr>
                <w:rFonts w:ascii="Calibri" w:hAnsi="Calibri" w:cs="Calibri"/>
              </w:rPr>
              <w:t xml:space="preserve">, </w:t>
            </w:r>
            <w:r w:rsidRPr="008F5EDB">
              <w:rPr>
                <w:rStyle w:val="SubtleReference"/>
                <w:rFonts w:ascii="Calibri" w:hAnsi="Calibri" w:cs="Calibri"/>
              </w:rPr>
              <w:t>aditya college of engineering</w:t>
            </w:r>
          </w:p>
          <w:p w14:paraId="2E0873B9" w14:textId="5A44ACFD" w:rsidR="00265C21" w:rsidRPr="00975D8B" w:rsidRDefault="00265C21" w:rsidP="00975D8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 xml:space="preserve">Main areas I’ve so worked are Python, JavaScript with couple of certifications form Microsoft (MTA). </w:t>
            </w:r>
          </w:p>
          <w:p w14:paraId="154C5541" w14:textId="77777777" w:rsidR="00265C21" w:rsidRPr="00975D8B" w:rsidRDefault="00265C21" w:rsidP="00975D8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 xml:space="preserve">Student of Year in National Service Scheme (NSS) for my service towards society and needy. </w:t>
            </w:r>
          </w:p>
          <w:p w14:paraId="11B73545" w14:textId="373F7186" w:rsidR="00F61DF9" w:rsidRPr="00975D8B" w:rsidRDefault="00265C21" w:rsidP="00975D8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Graduated my bachelor’s with a GPA of 6.7 of 10.</w:t>
            </w:r>
          </w:p>
        </w:tc>
      </w:tr>
    </w:tbl>
    <w:sdt>
      <w:sdtPr>
        <w:rPr>
          <w:rFonts w:ascii="Calibri" w:hAnsi="Calibri" w:cs="Calibri"/>
        </w:rPr>
        <w:alias w:val="Skills:"/>
        <w:tag w:val="Skills:"/>
        <w:id w:val="-1392877668"/>
        <w:placeholder>
          <w:docPart w:val="8F45DC0CC73DE842A0BFFC1A74C9BA8C"/>
        </w:placeholder>
        <w:temporary/>
        <w:showingPlcHdr/>
        <w15:appearance w15:val="hidden"/>
      </w:sdtPr>
      <w:sdtContent>
        <w:p w14:paraId="16D8A3EF" w14:textId="77777777" w:rsidR="00486277" w:rsidRPr="008F5EDB" w:rsidRDefault="00486277" w:rsidP="00486277">
          <w:pPr>
            <w:pStyle w:val="Heading1"/>
            <w:rPr>
              <w:rFonts w:ascii="Calibri" w:hAnsi="Calibri" w:cs="Calibri"/>
            </w:rPr>
          </w:pPr>
          <w:r w:rsidRPr="008F5EDB">
            <w:rPr>
              <w:rFonts w:ascii="Calibri" w:hAnsi="Calibri" w:cs="Calibri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8F5EDB" w14:paraId="3841DE0C" w14:textId="77777777" w:rsidTr="00CF1A49">
        <w:tc>
          <w:tcPr>
            <w:tcW w:w="4675" w:type="dxa"/>
          </w:tcPr>
          <w:p w14:paraId="58C8CB22" w14:textId="77A322F3" w:rsidR="000177AB" w:rsidRPr="00975D8B" w:rsidRDefault="000177AB" w:rsidP="00C119EB">
            <w:pPr>
              <w:pStyle w:val="ListBullet"/>
              <w:jc w:val="both"/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 xml:space="preserve">Extensive Knowledge in Python and it’s Libraries as Pandas, NumPy, PyTorch and </w:t>
            </w:r>
            <w:r w:rsidR="00975D8B" w:rsidRPr="00975D8B">
              <w:rPr>
                <w:rFonts w:ascii="Calibri" w:hAnsi="Calibri" w:cs="Calibri"/>
                <w:color w:val="000000" w:themeColor="text1"/>
              </w:rPr>
              <w:t>more.</w:t>
            </w:r>
            <w:r w:rsidRPr="00975D8B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2A25B3AA" w14:textId="77777777" w:rsidR="000177AB" w:rsidRPr="00975D8B" w:rsidRDefault="000177AB" w:rsidP="00C119EB">
            <w:pPr>
              <w:pStyle w:val="ListBullet"/>
              <w:jc w:val="both"/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 xml:space="preserve">Can learn any Technology effortlessly. </w:t>
            </w:r>
          </w:p>
          <w:p w14:paraId="036A5235" w14:textId="77777777" w:rsidR="000177AB" w:rsidRPr="00975D8B" w:rsidRDefault="000177AB" w:rsidP="00C119EB">
            <w:pPr>
              <w:pStyle w:val="ListBullet"/>
              <w:jc w:val="both"/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 xml:space="preserve">Able to work with multiple projects simultaneously. </w:t>
            </w:r>
          </w:p>
          <w:p w14:paraId="20E07FBE" w14:textId="5DA5ED38" w:rsidR="000177AB" w:rsidRPr="00975D8B" w:rsidRDefault="000177AB" w:rsidP="00C119EB">
            <w:pPr>
              <w:pStyle w:val="ListBullet"/>
              <w:jc w:val="both"/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 xml:space="preserve">Hands-on experience with web technologies such as HTML, CSS, JS, Bootstrap, </w:t>
            </w:r>
            <w:r w:rsidR="00D76081">
              <w:rPr>
                <w:rFonts w:ascii="Calibri" w:hAnsi="Calibri" w:cs="Calibri"/>
                <w:color w:val="000000" w:themeColor="text1"/>
              </w:rPr>
              <w:t xml:space="preserve">React </w:t>
            </w:r>
            <w:r w:rsidR="009461FD">
              <w:rPr>
                <w:rFonts w:ascii="Calibri" w:hAnsi="Calibri" w:cs="Calibri"/>
                <w:color w:val="000000" w:themeColor="text1"/>
              </w:rPr>
              <w:t>JS, XML</w:t>
            </w:r>
            <w:r w:rsidRPr="00975D8B">
              <w:rPr>
                <w:rFonts w:ascii="Calibri" w:hAnsi="Calibri" w:cs="Calibri"/>
                <w:color w:val="000000" w:themeColor="text1"/>
              </w:rPr>
              <w:t xml:space="preserve"> and more. </w:t>
            </w:r>
          </w:p>
          <w:p w14:paraId="02ED8D29" w14:textId="77777777" w:rsidR="00A534AA" w:rsidRDefault="000177AB" w:rsidP="00C119EB">
            <w:pPr>
              <w:pStyle w:val="ListBullet"/>
              <w:jc w:val="both"/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Can manage and develop MySQL, PSQL</w:t>
            </w:r>
            <w:r w:rsidR="000F2B89" w:rsidRPr="00975D8B">
              <w:rPr>
                <w:rFonts w:ascii="Calibri" w:hAnsi="Calibri" w:cs="Calibri"/>
                <w:color w:val="000000" w:themeColor="text1"/>
              </w:rPr>
              <w:t>, NoSQL</w:t>
            </w:r>
            <w:r w:rsidR="00F27D50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="00095D93" w:rsidRPr="00975D8B">
              <w:rPr>
                <w:rFonts w:ascii="Calibri" w:hAnsi="Calibri" w:cs="Calibri"/>
                <w:color w:val="000000" w:themeColor="text1"/>
              </w:rPr>
              <w:t>Oracle,</w:t>
            </w:r>
            <w:r w:rsidR="00F27D50">
              <w:rPr>
                <w:rFonts w:ascii="Calibri" w:hAnsi="Calibri" w:cs="Calibri"/>
                <w:color w:val="000000" w:themeColor="text1"/>
              </w:rPr>
              <w:t xml:space="preserve"> and Windows SQL</w:t>
            </w:r>
            <w:r w:rsidRPr="00975D8B">
              <w:rPr>
                <w:rFonts w:ascii="Calibri" w:hAnsi="Calibri" w:cs="Calibri"/>
                <w:color w:val="000000" w:themeColor="text1"/>
              </w:rPr>
              <w:t xml:space="preserve"> databases.</w:t>
            </w:r>
          </w:p>
          <w:p w14:paraId="77BD4403" w14:textId="32E7280B" w:rsidR="009461FD" w:rsidRDefault="003E7C72" w:rsidP="00C119EB">
            <w:pPr>
              <w:pStyle w:val="ListBullet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Experienced in Agile Methodologies like SCRUM</w:t>
            </w:r>
            <w:r w:rsidR="009461FD">
              <w:rPr>
                <w:rFonts w:ascii="Calibri" w:hAnsi="Calibri" w:cs="Calibri"/>
                <w:color w:val="000000" w:themeColor="text1"/>
              </w:rPr>
              <w:t>.</w:t>
            </w:r>
          </w:p>
          <w:p w14:paraId="0A9D8C63" w14:textId="77777777" w:rsidR="00A04425" w:rsidRDefault="009461FD" w:rsidP="00A04425">
            <w:pPr>
              <w:pStyle w:val="ListBullet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Used GIT, Bitbucket and SVN as a version control platforms.</w:t>
            </w:r>
          </w:p>
          <w:p w14:paraId="2EEFD16D" w14:textId="22FCCD28" w:rsidR="00A04425" w:rsidRPr="00A04425" w:rsidRDefault="00A04425" w:rsidP="00A04425">
            <w:pPr>
              <w:pStyle w:val="ListBullet"/>
              <w:jc w:val="both"/>
              <w:rPr>
                <w:rFonts w:ascii="Calibri" w:hAnsi="Calibri" w:cs="Calibri"/>
                <w:color w:val="000000" w:themeColor="text1"/>
              </w:rPr>
            </w:pPr>
            <w:r w:rsidRPr="00A04425">
              <w:rPr>
                <w:rFonts w:cstheme="minorHAnsi"/>
                <w:color w:val="000000"/>
                <w:shd w:val="clear" w:color="auto" w:fill="FFFFFF"/>
              </w:rPr>
              <w:t xml:space="preserve">Configuring secure data sharing, managing data </w:t>
            </w:r>
            <w:r w:rsidR="007C72CD" w:rsidRPr="00A04425">
              <w:rPr>
                <w:rFonts w:cstheme="minorHAnsi"/>
                <w:color w:val="000000"/>
                <w:shd w:val="clear" w:color="auto" w:fill="FFFFFF"/>
              </w:rPr>
              <w:t>governance,</w:t>
            </w:r>
            <w:r w:rsidRPr="00A04425">
              <w:rPr>
                <w:rFonts w:cstheme="minorHAnsi"/>
                <w:color w:val="000000"/>
                <w:shd w:val="clear" w:color="auto" w:fill="FFFFFF"/>
              </w:rPr>
              <w:t xml:space="preserve"> and building scalable data pipelines with Snowflake</w:t>
            </w:r>
          </w:p>
        </w:tc>
        <w:tc>
          <w:tcPr>
            <w:tcW w:w="4675" w:type="dxa"/>
            <w:tcMar>
              <w:left w:w="360" w:type="dxa"/>
            </w:tcMar>
          </w:tcPr>
          <w:p w14:paraId="6B790019" w14:textId="77777777" w:rsidR="000177AB" w:rsidRPr="00975D8B" w:rsidRDefault="000177AB" w:rsidP="00C119EB">
            <w:pPr>
              <w:pStyle w:val="ListBullet"/>
              <w:jc w:val="both"/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 xml:space="preserve">Worked with Python – Django, Flask frameworks as backend Technologies. </w:t>
            </w:r>
          </w:p>
          <w:p w14:paraId="1C059E65" w14:textId="77777777" w:rsidR="000177AB" w:rsidRPr="00975D8B" w:rsidRDefault="000177AB" w:rsidP="00C119EB">
            <w:pPr>
              <w:pStyle w:val="ListBullet"/>
              <w:jc w:val="both"/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 xml:space="preserve">Can build and manage Google cloud </w:t>
            </w:r>
          </w:p>
          <w:p w14:paraId="1E9A3DF8" w14:textId="6812A45C" w:rsidR="000177AB" w:rsidRPr="00975D8B" w:rsidRDefault="000177AB" w:rsidP="00C119EB">
            <w:pPr>
              <w:spacing w:after="59" w:line="239" w:lineRule="auto"/>
              <w:ind w:left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 xml:space="preserve">Instances and services. </w:t>
            </w:r>
          </w:p>
          <w:p w14:paraId="1E480C31" w14:textId="208FFB97" w:rsidR="000177AB" w:rsidRPr="00975D8B" w:rsidRDefault="000177AB" w:rsidP="00C119EB">
            <w:pPr>
              <w:pStyle w:val="ListBullet"/>
              <w:jc w:val="both"/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Able to work with AWS services</w:t>
            </w:r>
            <w:r w:rsidR="00BC0E76">
              <w:rPr>
                <w:rFonts w:ascii="Calibri" w:hAnsi="Calibri" w:cs="Calibri"/>
                <w:color w:val="000000" w:themeColor="text1"/>
              </w:rPr>
              <w:t xml:space="preserve"> (EC2, EMR, S3, RDS, CloudWatch, Glue)</w:t>
            </w:r>
          </w:p>
          <w:p w14:paraId="413804DE" w14:textId="77777777" w:rsidR="00F27D50" w:rsidRDefault="000177AB" w:rsidP="00C119EB">
            <w:pPr>
              <w:pStyle w:val="ListBullet"/>
              <w:jc w:val="both"/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>Having hands-on with multiple technologies</w:t>
            </w:r>
          </w:p>
          <w:p w14:paraId="4A8E564C" w14:textId="3DE09C52" w:rsidR="00F27D50" w:rsidRDefault="00F27D50" w:rsidP="00C119EB">
            <w:pPr>
              <w:pStyle w:val="ListBullet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Ability to work with MacOS, Windows, Linux Environments and CLI’s.</w:t>
            </w:r>
          </w:p>
          <w:p w14:paraId="5E87A4AE" w14:textId="77777777" w:rsidR="00A04425" w:rsidRDefault="000177AB" w:rsidP="00A04425">
            <w:pPr>
              <w:pStyle w:val="ListBullet"/>
              <w:jc w:val="both"/>
              <w:rPr>
                <w:rFonts w:ascii="Calibri" w:hAnsi="Calibri" w:cs="Calibri"/>
                <w:color w:val="000000" w:themeColor="text1"/>
              </w:rPr>
            </w:pPr>
            <w:r w:rsidRPr="00975D8B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095D93">
              <w:rPr>
                <w:rFonts w:ascii="Calibri" w:hAnsi="Calibri" w:cs="Calibri"/>
                <w:color w:val="000000" w:themeColor="text1"/>
              </w:rPr>
              <w:t>Hands-</w:t>
            </w:r>
            <w:r w:rsidR="003E7C72">
              <w:rPr>
                <w:rFonts w:ascii="Calibri" w:hAnsi="Calibri" w:cs="Calibri"/>
                <w:color w:val="000000" w:themeColor="text1"/>
              </w:rPr>
              <w:t>o</w:t>
            </w:r>
            <w:r w:rsidR="00095D93">
              <w:rPr>
                <w:rFonts w:ascii="Calibri" w:hAnsi="Calibri" w:cs="Calibri"/>
                <w:color w:val="000000" w:themeColor="text1"/>
              </w:rPr>
              <w:t xml:space="preserve">n experience with CISCO switches, </w:t>
            </w:r>
            <w:r w:rsidR="003E7C72">
              <w:rPr>
                <w:rFonts w:ascii="Calibri" w:hAnsi="Calibri" w:cs="Calibri"/>
                <w:color w:val="000000" w:themeColor="text1"/>
              </w:rPr>
              <w:t>servers,</w:t>
            </w:r>
            <w:r w:rsidR="00095D93">
              <w:rPr>
                <w:rFonts w:ascii="Calibri" w:hAnsi="Calibri" w:cs="Calibri"/>
                <w:color w:val="000000" w:themeColor="text1"/>
              </w:rPr>
              <w:t xml:space="preserve"> and Packet tracer Tool.</w:t>
            </w:r>
          </w:p>
          <w:p w14:paraId="1AABDEEE" w14:textId="53362072" w:rsidR="00A04425" w:rsidRPr="00A04425" w:rsidRDefault="00A04425" w:rsidP="00A04425">
            <w:pPr>
              <w:pStyle w:val="ListBullet"/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A04425">
              <w:rPr>
                <w:rFonts w:cstheme="minorHAnsi"/>
                <w:color w:val="000000"/>
                <w:shd w:val="clear" w:color="auto" w:fill="FFFFFF"/>
              </w:rPr>
              <w:t>Data modeling and schema design, implementing ETL processes, developing and optimizing SQL queries in Snowflake.</w:t>
            </w:r>
          </w:p>
          <w:p w14:paraId="55124084" w14:textId="5A5AE110" w:rsidR="001E3120" w:rsidRPr="00975D8B" w:rsidRDefault="001E3120" w:rsidP="00C119EB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</w:tbl>
    <w:sdt>
      <w:sdtPr>
        <w:rPr>
          <w:rFonts w:ascii="Calibri" w:hAnsi="Calibri" w:cs="Calibri"/>
        </w:rPr>
        <w:alias w:val="Activities:"/>
        <w:tag w:val="Activities:"/>
        <w:id w:val="1223332893"/>
        <w:placeholder>
          <w:docPart w:val="E4310BFDE73CA1429CBF125F942757C0"/>
        </w:placeholder>
        <w:temporary/>
        <w:showingPlcHdr/>
        <w15:appearance w15:val="hidden"/>
      </w:sdtPr>
      <w:sdtContent>
        <w:p w14:paraId="51F040E2" w14:textId="77777777" w:rsidR="00AD782D" w:rsidRPr="008F5EDB" w:rsidRDefault="0062312F" w:rsidP="0062312F">
          <w:pPr>
            <w:pStyle w:val="Heading1"/>
            <w:rPr>
              <w:rFonts w:ascii="Calibri" w:hAnsi="Calibri" w:cs="Calibri"/>
            </w:rPr>
          </w:pPr>
          <w:r w:rsidRPr="008F5EDB">
            <w:rPr>
              <w:rFonts w:ascii="Calibri" w:hAnsi="Calibri" w:cs="Calibri"/>
            </w:rPr>
            <w:t>Activities</w:t>
          </w:r>
        </w:p>
      </w:sdtContent>
    </w:sdt>
    <w:p w14:paraId="503E219D" w14:textId="11F994EF" w:rsidR="00A534AA" w:rsidRPr="00975D8B" w:rsidRDefault="00A534AA" w:rsidP="00A534AA">
      <w:pPr>
        <w:numPr>
          <w:ilvl w:val="0"/>
          <w:numId w:val="14"/>
        </w:numPr>
        <w:ind w:right="47" w:hanging="360"/>
        <w:rPr>
          <w:rFonts w:ascii="Calibri" w:hAnsi="Calibri" w:cs="Calibri"/>
          <w:color w:val="000000" w:themeColor="text1"/>
        </w:rPr>
      </w:pPr>
      <w:r w:rsidRPr="00975D8B">
        <w:rPr>
          <w:rFonts w:ascii="Calibri" w:hAnsi="Calibri" w:cs="Calibri"/>
          <w:color w:val="000000" w:themeColor="text1"/>
        </w:rPr>
        <w:t xml:space="preserve">Certified from Microsoft with Microsoft Technical Associate Certification in Python and JavaScript with more than 80%. </w:t>
      </w:r>
    </w:p>
    <w:p w14:paraId="7A9C5DCC" w14:textId="77777777" w:rsidR="00A534AA" w:rsidRPr="00975D8B" w:rsidRDefault="00A534AA" w:rsidP="00A534AA">
      <w:pPr>
        <w:numPr>
          <w:ilvl w:val="0"/>
          <w:numId w:val="14"/>
        </w:numPr>
        <w:ind w:right="47" w:hanging="360"/>
        <w:rPr>
          <w:rFonts w:ascii="Calibri" w:hAnsi="Calibri" w:cs="Calibri"/>
          <w:color w:val="000000" w:themeColor="text1"/>
        </w:rPr>
      </w:pPr>
      <w:r w:rsidRPr="00975D8B">
        <w:rPr>
          <w:rFonts w:ascii="Calibri" w:hAnsi="Calibri" w:cs="Calibri"/>
          <w:color w:val="000000" w:themeColor="text1"/>
        </w:rPr>
        <w:t xml:space="preserve">Worked on Medium and Entry level Python projects and published in GitHub. </w:t>
      </w:r>
    </w:p>
    <w:p w14:paraId="088CDCA9" w14:textId="77777777" w:rsidR="00A534AA" w:rsidRPr="00975D8B" w:rsidRDefault="00A534AA" w:rsidP="00A534AA">
      <w:pPr>
        <w:numPr>
          <w:ilvl w:val="0"/>
          <w:numId w:val="14"/>
        </w:numPr>
        <w:spacing w:line="259" w:lineRule="auto"/>
        <w:ind w:right="47" w:hanging="360"/>
        <w:rPr>
          <w:rFonts w:ascii="Calibri" w:hAnsi="Calibri" w:cs="Calibri"/>
          <w:color w:val="000000" w:themeColor="text1"/>
        </w:rPr>
      </w:pPr>
      <w:r w:rsidRPr="00975D8B">
        <w:rPr>
          <w:rFonts w:ascii="Calibri" w:hAnsi="Calibri" w:cs="Calibri"/>
          <w:color w:val="000000" w:themeColor="text1"/>
        </w:rPr>
        <w:t>Participated in many hackathons and technical conferences like NLP, Future of Data and AI.</w:t>
      </w:r>
    </w:p>
    <w:p w14:paraId="08F605BB" w14:textId="1DE12B83" w:rsidR="00B51D1B" w:rsidRPr="008F5EDB" w:rsidRDefault="00A534AA" w:rsidP="00A534AA">
      <w:pPr>
        <w:numPr>
          <w:ilvl w:val="0"/>
          <w:numId w:val="14"/>
        </w:numPr>
        <w:spacing w:line="259" w:lineRule="auto"/>
        <w:ind w:right="47" w:hanging="360"/>
        <w:rPr>
          <w:rFonts w:ascii="Calibri" w:hAnsi="Calibri" w:cs="Calibri"/>
        </w:rPr>
      </w:pPr>
      <w:r w:rsidRPr="00975D8B">
        <w:rPr>
          <w:rFonts w:ascii="Calibri" w:hAnsi="Calibri" w:cs="Calibri"/>
          <w:color w:val="000000" w:themeColor="text1"/>
        </w:rPr>
        <w:t>Currently working on</w:t>
      </w:r>
      <w:r w:rsidR="00975D8B">
        <w:rPr>
          <w:rFonts w:ascii="Calibri" w:hAnsi="Calibri" w:cs="Calibri"/>
          <w:color w:val="000000" w:themeColor="text1"/>
        </w:rPr>
        <w:t xml:space="preserve"> AWS Associate Developer Certification</w:t>
      </w:r>
      <w:r w:rsidRPr="008F5EDB">
        <w:rPr>
          <w:rFonts w:ascii="Calibri" w:hAnsi="Calibri" w:cs="Calibri"/>
        </w:rPr>
        <w:t>.</w:t>
      </w:r>
    </w:p>
    <w:sectPr w:rsidR="00B51D1B" w:rsidRPr="008F5EDB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A3A2" w14:textId="77777777" w:rsidR="001303FB" w:rsidRDefault="001303FB" w:rsidP="0068194B">
      <w:r>
        <w:separator/>
      </w:r>
    </w:p>
    <w:p w14:paraId="505A5FEF" w14:textId="77777777" w:rsidR="001303FB" w:rsidRDefault="001303FB"/>
    <w:p w14:paraId="361F24BF" w14:textId="77777777" w:rsidR="001303FB" w:rsidRDefault="001303FB"/>
  </w:endnote>
  <w:endnote w:type="continuationSeparator" w:id="0">
    <w:p w14:paraId="7A20B05C" w14:textId="77777777" w:rsidR="001303FB" w:rsidRDefault="001303FB" w:rsidP="0068194B">
      <w:r>
        <w:continuationSeparator/>
      </w:r>
    </w:p>
    <w:p w14:paraId="531AA7CA" w14:textId="77777777" w:rsidR="001303FB" w:rsidRDefault="001303FB"/>
    <w:p w14:paraId="40A3DFA7" w14:textId="77777777" w:rsidR="001303FB" w:rsidRDefault="001303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2CE76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C9E7" w14:textId="77777777" w:rsidR="001303FB" w:rsidRDefault="001303FB" w:rsidP="0068194B">
      <w:r>
        <w:separator/>
      </w:r>
    </w:p>
    <w:p w14:paraId="4EB58DFD" w14:textId="77777777" w:rsidR="001303FB" w:rsidRDefault="001303FB"/>
    <w:p w14:paraId="26151268" w14:textId="77777777" w:rsidR="001303FB" w:rsidRDefault="001303FB"/>
  </w:footnote>
  <w:footnote w:type="continuationSeparator" w:id="0">
    <w:p w14:paraId="0BA64A07" w14:textId="77777777" w:rsidR="001303FB" w:rsidRDefault="001303FB" w:rsidP="0068194B">
      <w:r>
        <w:continuationSeparator/>
      </w:r>
    </w:p>
    <w:p w14:paraId="0572B5F4" w14:textId="77777777" w:rsidR="001303FB" w:rsidRDefault="001303FB"/>
    <w:p w14:paraId="1CBB0917" w14:textId="77777777" w:rsidR="001303FB" w:rsidRDefault="001303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022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B3C46F" wp14:editId="1C83A1B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4B9C551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37059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8B662C4"/>
    <w:multiLevelType w:val="hybridMultilevel"/>
    <w:tmpl w:val="9854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F203C4"/>
    <w:multiLevelType w:val="hybridMultilevel"/>
    <w:tmpl w:val="2F4CD4B2"/>
    <w:lvl w:ilvl="0" w:tplc="3DC2BF32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052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FC80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5836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E208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8A3E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1414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6CE3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6814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65162E"/>
    <w:multiLevelType w:val="hybridMultilevel"/>
    <w:tmpl w:val="2F70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D27A2"/>
    <w:multiLevelType w:val="hybridMultilevel"/>
    <w:tmpl w:val="324029CA"/>
    <w:lvl w:ilvl="0" w:tplc="8DA8E4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426C0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6699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5EC4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2CD1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2EC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6A3F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4AEE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AAA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4E1520A"/>
    <w:multiLevelType w:val="hybridMultilevel"/>
    <w:tmpl w:val="07E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A6756"/>
    <w:multiLevelType w:val="hybridMultilevel"/>
    <w:tmpl w:val="25D4BF16"/>
    <w:lvl w:ilvl="0" w:tplc="3CA60E5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CB1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84A81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CC55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47A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7AB2D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5E48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2264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D4B36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A67413A"/>
    <w:multiLevelType w:val="hybridMultilevel"/>
    <w:tmpl w:val="1794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090703">
    <w:abstractNumId w:val="9"/>
  </w:num>
  <w:num w:numId="2" w16cid:durableId="384835246">
    <w:abstractNumId w:val="8"/>
  </w:num>
  <w:num w:numId="3" w16cid:durableId="199898102">
    <w:abstractNumId w:val="7"/>
  </w:num>
  <w:num w:numId="4" w16cid:durableId="1306547513">
    <w:abstractNumId w:val="6"/>
  </w:num>
  <w:num w:numId="5" w16cid:durableId="2132163507">
    <w:abstractNumId w:val="12"/>
  </w:num>
  <w:num w:numId="6" w16cid:durableId="1780173860">
    <w:abstractNumId w:val="3"/>
  </w:num>
  <w:num w:numId="7" w16cid:durableId="1248150040">
    <w:abstractNumId w:val="13"/>
  </w:num>
  <w:num w:numId="8" w16cid:durableId="547954765">
    <w:abstractNumId w:val="2"/>
  </w:num>
  <w:num w:numId="9" w16cid:durableId="1278948255">
    <w:abstractNumId w:val="14"/>
  </w:num>
  <w:num w:numId="10" w16cid:durableId="132210771">
    <w:abstractNumId w:val="5"/>
  </w:num>
  <w:num w:numId="11" w16cid:durableId="237787968">
    <w:abstractNumId w:val="4"/>
  </w:num>
  <w:num w:numId="12" w16cid:durableId="875890610">
    <w:abstractNumId w:val="1"/>
  </w:num>
  <w:num w:numId="13" w16cid:durableId="816452781">
    <w:abstractNumId w:val="0"/>
  </w:num>
  <w:num w:numId="14" w16cid:durableId="1017778263">
    <w:abstractNumId w:val="11"/>
  </w:num>
  <w:num w:numId="15" w16cid:durableId="569004145">
    <w:abstractNumId w:val="18"/>
  </w:num>
  <w:num w:numId="16" w16cid:durableId="1508599349">
    <w:abstractNumId w:val="16"/>
  </w:num>
  <w:num w:numId="17" w16cid:durableId="245041424">
    <w:abstractNumId w:val="19"/>
  </w:num>
  <w:num w:numId="18" w16cid:durableId="189027198">
    <w:abstractNumId w:val="15"/>
  </w:num>
  <w:num w:numId="19" w16cid:durableId="1996565556">
    <w:abstractNumId w:val="10"/>
  </w:num>
  <w:num w:numId="20" w16cid:durableId="17456435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21"/>
    <w:rsid w:val="000001EF"/>
    <w:rsid w:val="00007322"/>
    <w:rsid w:val="00007728"/>
    <w:rsid w:val="000177AB"/>
    <w:rsid w:val="00022EB2"/>
    <w:rsid w:val="00024584"/>
    <w:rsid w:val="00024730"/>
    <w:rsid w:val="00055E95"/>
    <w:rsid w:val="0007021F"/>
    <w:rsid w:val="00095D93"/>
    <w:rsid w:val="000A7A03"/>
    <w:rsid w:val="000B2BA5"/>
    <w:rsid w:val="000F2B89"/>
    <w:rsid w:val="000F2F8C"/>
    <w:rsid w:val="0010006E"/>
    <w:rsid w:val="001045A8"/>
    <w:rsid w:val="00114A91"/>
    <w:rsid w:val="001303FB"/>
    <w:rsid w:val="001427E1"/>
    <w:rsid w:val="00163668"/>
    <w:rsid w:val="00171566"/>
    <w:rsid w:val="00174676"/>
    <w:rsid w:val="001755A8"/>
    <w:rsid w:val="00176236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5C21"/>
    <w:rsid w:val="00275EAE"/>
    <w:rsid w:val="00292017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67AA"/>
    <w:rsid w:val="003A0632"/>
    <w:rsid w:val="003A30E5"/>
    <w:rsid w:val="003A6ADF"/>
    <w:rsid w:val="003B5928"/>
    <w:rsid w:val="003D380F"/>
    <w:rsid w:val="003E160D"/>
    <w:rsid w:val="003E7C72"/>
    <w:rsid w:val="003F1D5F"/>
    <w:rsid w:val="00405128"/>
    <w:rsid w:val="00406CFF"/>
    <w:rsid w:val="00416B25"/>
    <w:rsid w:val="00417368"/>
    <w:rsid w:val="00420592"/>
    <w:rsid w:val="004319E0"/>
    <w:rsid w:val="00437E8C"/>
    <w:rsid w:val="00440225"/>
    <w:rsid w:val="004726BC"/>
    <w:rsid w:val="00474105"/>
    <w:rsid w:val="00480E6E"/>
    <w:rsid w:val="004823B6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0D4D"/>
    <w:rsid w:val="005D3CA7"/>
    <w:rsid w:val="005D4CC1"/>
    <w:rsid w:val="005F4B91"/>
    <w:rsid w:val="005F55D2"/>
    <w:rsid w:val="005F614F"/>
    <w:rsid w:val="00621404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C72CD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4FE9"/>
    <w:rsid w:val="008F3B14"/>
    <w:rsid w:val="008F5EDB"/>
    <w:rsid w:val="00901899"/>
    <w:rsid w:val="0090344B"/>
    <w:rsid w:val="00905715"/>
    <w:rsid w:val="0091321E"/>
    <w:rsid w:val="00913946"/>
    <w:rsid w:val="0092726B"/>
    <w:rsid w:val="009361BA"/>
    <w:rsid w:val="009438FF"/>
    <w:rsid w:val="00944F78"/>
    <w:rsid w:val="009461FD"/>
    <w:rsid w:val="009510E7"/>
    <w:rsid w:val="00952C89"/>
    <w:rsid w:val="009571D8"/>
    <w:rsid w:val="00957918"/>
    <w:rsid w:val="009650EA"/>
    <w:rsid w:val="00975D8B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59EE"/>
    <w:rsid w:val="00A04425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4AA"/>
    <w:rsid w:val="00A53DE1"/>
    <w:rsid w:val="00A615E1"/>
    <w:rsid w:val="00A70023"/>
    <w:rsid w:val="00A755E8"/>
    <w:rsid w:val="00A91C3C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C0E76"/>
    <w:rsid w:val="00BD431F"/>
    <w:rsid w:val="00BE39D6"/>
    <w:rsid w:val="00BE423E"/>
    <w:rsid w:val="00BF61AC"/>
    <w:rsid w:val="00C119EB"/>
    <w:rsid w:val="00C20C3A"/>
    <w:rsid w:val="00C33636"/>
    <w:rsid w:val="00C47FA6"/>
    <w:rsid w:val="00C57FC6"/>
    <w:rsid w:val="00C66A7D"/>
    <w:rsid w:val="00C779DA"/>
    <w:rsid w:val="00C814F7"/>
    <w:rsid w:val="00CA4B4D"/>
    <w:rsid w:val="00CB35C3"/>
    <w:rsid w:val="00CC68D6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36"/>
    <w:rsid w:val="00D66EFA"/>
    <w:rsid w:val="00D72A2D"/>
    <w:rsid w:val="00D7608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0FA0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27D50"/>
    <w:rsid w:val="00F476C4"/>
    <w:rsid w:val="00F61DF9"/>
    <w:rsid w:val="00F726BE"/>
    <w:rsid w:val="00F81960"/>
    <w:rsid w:val="00F82424"/>
    <w:rsid w:val="00F84B8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90A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53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mc/Desktop/Additional_Docs/Resume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B3681B16535341A64F1159E7A5E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C06D1-D1C2-6044-AC6D-BD3A05626EDB}"/>
      </w:docPartPr>
      <w:docPartBody>
        <w:p w:rsidR="003438A3" w:rsidRDefault="00000000">
          <w:pPr>
            <w:pStyle w:val="2CB3681B16535341A64F1159E7A5E217"/>
          </w:pPr>
          <w:r w:rsidRPr="00CF1A49">
            <w:t>·</w:t>
          </w:r>
        </w:p>
      </w:docPartBody>
    </w:docPart>
    <w:docPart>
      <w:docPartPr>
        <w:name w:val="CE5AC1B8B3B34A49853F3573DB28F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549CB-DB29-E545-AFB1-2692CBEAE17C}"/>
      </w:docPartPr>
      <w:docPartBody>
        <w:p w:rsidR="003438A3" w:rsidRDefault="00000000">
          <w:pPr>
            <w:pStyle w:val="CE5AC1B8B3B34A49853F3573DB28F684"/>
          </w:pPr>
          <w:r w:rsidRPr="00CF1A49">
            <w:t>Experience</w:t>
          </w:r>
        </w:p>
      </w:docPartBody>
    </w:docPart>
    <w:docPart>
      <w:docPartPr>
        <w:name w:val="AF7700A6BD6F994984C18938A5BE2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F156E-BACB-BF49-B61B-1389E8E3DD8C}"/>
      </w:docPartPr>
      <w:docPartBody>
        <w:p w:rsidR="003438A3" w:rsidRDefault="00000000">
          <w:pPr>
            <w:pStyle w:val="AF7700A6BD6F994984C18938A5BE2AD3"/>
          </w:pPr>
          <w:r w:rsidRPr="00CF1A49">
            <w:t>Education</w:t>
          </w:r>
        </w:p>
      </w:docPartBody>
    </w:docPart>
    <w:docPart>
      <w:docPartPr>
        <w:name w:val="8F45DC0CC73DE842A0BFFC1A74C9B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8A40D-ECA4-CF42-987D-4AE138DA13D6}"/>
      </w:docPartPr>
      <w:docPartBody>
        <w:p w:rsidR="003438A3" w:rsidRDefault="00000000">
          <w:pPr>
            <w:pStyle w:val="8F45DC0CC73DE842A0BFFC1A74C9BA8C"/>
          </w:pPr>
          <w:r w:rsidRPr="00CF1A49">
            <w:t>Skills</w:t>
          </w:r>
        </w:p>
      </w:docPartBody>
    </w:docPart>
    <w:docPart>
      <w:docPartPr>
        <w:name w:val="E4310BFDE73CA1429CBF125F94275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5D728-0DEB-314B-B82D-1FBF6757F34C}"/>
      </w:docPartPr>
      <w:docPartBody>
        <w:p w:rsidR="003438A3" w:rsidRDefault="00000000">
          <w:pPr>
            <w:pStyle w:val="E4310BFDE73CA1429CBF125F942757C0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07"/>
    <w:rsid w:val="00215907"/>
    <w:rsid w:val="003438A3"/>
    <w:rsid w:val="003837D1"/>
    <w:rsid w:val="0039783A"/>
    <w:rsid w:val="00583C4C"/>
    <w:rsid w:val="00763AF8"/>
    <w:rsid w:val="00C732EB"/>
    <w:rsid w:val="00C841CD"/>
    <w:rsid w:val="00C96B6D"/>
    <w:rsid w:val="00D34A05"/>
    <w:rsid w:val="00DC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CB3681B16535341A64F1159E7A5E217">
    <w:name w:val="2CB3681B16535341A64F1159E7A5E217"/>
  </w:style>
  <w:style w:type="paragraph" w:customStyle="1" w:styleId="CE5AC1B8B3B34A49853F3573DB28F684">
    <w:name w:val="CE5AC1B8B3B34A49853F3573DB28F68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F7700A6BD6F994984C18938A5BE2AD3">
    <w:name w:val="AF7700A6BD6F994984C18938A5BE2AD3"/>
  </w:style>
  <w:style w:type="paragraph" w:customStyle="1" w:styleId="8F45DC0CC73DE842A0BFFC1A74C9BA8C">
    <w:name w:val="8F45DC0CC73DE842A0BFFC1A74C9BA8C"/>
  </w:style>
  <w:style w:type="paragraph" w:customStyle="1" w:styleId="E4310BFDE73CA1429CBF125F942757C0">
    <w:name w:val="E4310BFDE73CA1429CBF125F942757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ResumeTemplate.dotx</Template>
  <TotalTime>0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2023-05-18T15:59:00Z</dcterms:created>
  <dcterms:modified xsi:type="dcterms:W3CDTF">2023-06-22T00:36:00Z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2023-04-07T21:38:20Z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b488d734-e687-4e66-bafe-5b457d33eec3</vt:lpwstr>
  </property>
  <property fmtid="{D5CDD505-2E9C-101B-9397-08002B2CF9AE}" pid="8" name="MSIP_Label_4044bd30-2ed7-4c9d-9d12-46200872a97b_ContentBits">
    <vt:lpwstr>0</vt:lpwstr>
  </property>
</Properties>
</file>